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B5" w:rsidRPr="00B2061B" w:rsidRDefault="006B37B5" w:rsidP="00126A8D">
      <w:pPr>
        <w:pStyle w:val="msContact"/>
        <w:rPr>
          <w:b/>
          <w:noProof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 w:rsidR="002C6E0A">
        <w:t>{Author Name}</w:t>
      </w:r>
    </w:p>
    <w:p w:rsidR="006B37B5" w:rsidRDefault="002C6E0A" w:rsidP="00D236B8">
      <w:pPr>
        <w:pStyle w:val="msContact"/>
      </w:pPr>
      <w:r>
        <w:t>{Street Address}</w:t>
      </w:r>
    </w:p>
    <w:p w:rsidR="006B37B5" w:rsidRDefault="002C6E0A" w:rsidP="00D236B8">
      <w:pPr>
        <w:pStyle w:val="msContact"/>
      </w:pPr>
      <w:r>
        <w:t>{City and Postal Code}</w:t>
      </w:r>
    </w:p>
    <w:p w:rsidR="006B37B5" w:rsidRDefault="002C6E0A" w:rsidP="00D236B8">
      <w:pPr>
        <w:pStyle w:val="msContact"/>
      </w:pPr>
      <w:r>
        <w:t>{Phone Number}</w:t>
      </w:r>
    </w:p>
    <w:p w:rsidR="00D236B8" w:rsidRDefault="002C6E0A" w:rsidP="00D236B8">
      <w:pPr>
        <w:pStyle w:val="msContact"/>
      </w:pPr>
      <w:r>
        <w:t>{Email Address}</w:t>
      </w:r>
    </w:p>
    <w:p w:rsidR="00D236B8" w:rsidRDefault="00D236B8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C43B77" w:rsidP="00D236B8">
      <w:pPr>
        <w:pStyle w:val="msTitle"/>
      </w:pPr>
      <w:bookmarkStart w:id="0" w:name="1"/>
      <w:bookmarkEnd w:id="0"/>
      <w:proofErr w:type="spellStart"/>
      <w:r>
        <w:t>Inque</w:t>
      </w:r>
      <w:proofErr w:type="spellEnd"/>
    </w:p>
    <w:p w:rsidR="006B37B5" w:rsidRDefault="006B37B5" w:rsidP="00D236B8">
      <w:pPr>
        <w:pStyle w:val="msByline"/>
      </w:pPr>
      <w:proofErr w:type="gramStart"/>
      <w:r>
        <w:t>by</w:t>
      </w:r>
      <w:proofErr w:type="gramEnd"/>
      <w:r>
        <w:t xml:space="preserve"> </w:t>
      </w:r>
      <w:r w:rsidR="00C43B77">
        <w:t>Brian Rollins</w:t>
      </w:r>
    </w:p>
    <w:p w:rsidR="00D236B8" w:rsidRDefault="00D236B8" w:rsidP="00DF2CD7">
      <w:pPr>
        <w:pStyle w:val="msText"/>
      </w:pPr>
    </w:p>
    <w:p w:rsidR="006646BE" w:rsidRDefault="006646BE" w:rsidP="00DF2CD7">
      <w:pPr>
        <w:pStyle w:val="msText"/>
      </w:pPr>
    </w:p>
    <w:p w:rsidR="006646BE" w:rsidRDefault="006646BE" w:rsidP="00DF2CD7">
      <w:pPr>
        <w:pStyle w:val="msText"/>
      </w:pPr>
    </w:p>
    <w:p w:rsidR="006646BE" w:rsidRDefault="006646BE" w:rsidP="00DF2CD7">
      <w:pPr>
        <w:pStyle w:val="msText"/>
      </w:pPr>
    </w:p>
    <w:p w:rsidR="006646BE" w:rsidRDefault="006646BE" w:rsidP="00DF2CD7">
      <w:pPr>
        <w:pStyle w:val="msText"/>
      </w:pPr>
    </w:p>
    <w:p w:rsidR="006646BE" w:rsidRDefault="006646BE" w:rsidP="00DF2CD7">
      <w:pPr>
        <w:pStyle w:val="msText"/>
      </w:pPr>
    </w:p>
    <w:p w:rsidR="006646BE" w:rsidRDefault="006646BE" w:rsidP="00DF2CD7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Wordage"/>
      </w:pPr>
      <w:proofErr w:type="gramStart"/>
      <w:r>
        <w:t>about</w:t>
      </w:r>
      <w:proofErr w:type="gramEnd"/>
      <w:r>
        <w:t xml:space="preserve"> </w:t>
      </w:r>
      <w:r>
        <w:fldChar w:fldCharType="begin"/>
      </w:r>
      <w:r>
        <w:instrText xml:space="preserve"> =</w:instrText>
      </w:r>
      <w:r w:rsidR="0026483D">
        <w:instrText xml:space="preserve">MAX(1000, </w:instrText>
      </w:r>
      <w:r>
        <w:instrText>INT((</w:instrText>
      </w:r>
      <w:r w:rsidR="00905184">
        <w:fldChar w:fldCharType="begin"/>
      </w:r>
      <w:r w:rsidR="00905184">
        <w:instrText xml:space="preserve"> NUMWORDS </w:instrText>
      </w:r>
      <w:r w:rsidR="00905184">
        <w:fldChar w:fldCharType="separate"/>
      </w:r>
      <w:r w:rsidR="00C43B77">
        <w:rPr>
          <w:noProof/>
        </w:rPr>
        <w:instrText>27</w:instrText>
      </w:r>
      <w:r w:rsidR="00905184">
        <w:rPr>
          <w:noProof/>
        </w:rPr>
        <w:fldChar w:fldCharType="end"/>
      </w:r>
      <w:r>
        <w:instrText xml:space="preserve"> + 50) / 100</w:instrText>
      </w:r>
      <w:r w:rsidR="000942B9">
        <w:instrText>0</w:instrText>
      </w:r>
      <w:r>
        <w:instrText>) * 100</w:instrText>
      </w:r>
      <w:r w:rsidR="000942B9">
        <w:instrText>0</w:instrText>
      </w:r>
      <w:r w:rsidR="0026483D">
        <w:instrText>)</w:instrText>
      </w:r>
      <w:r>
        <w:instrText xml:space="preserve"> \##,###</w:instrText>
      </w:r>
      <w:r>
        <w:fldChar w:fldCharType="separate"/>
      </w:r>
      <w:r w:rsidR="00C43B77">
        <w:rPr>
          <w:noProof/>
        </w:rPr>
        <w:t>1,000</w:t>
      </w:r>
      <w:r>
        <w:fldChar w:fldCharType="end"/>
      </w:r>
      <w:r>
        <w:t xml:space="preserve"> words</w:t>
      </w:r>
    </w:p>
    <w:p w:rsidR="006646BE" w:rsidRDefault="006646BE" w:rsidP="006646BE">
      <w:pPr>
        <w:pStyle w:val="msText"/>
      </w:pPr>
      <w:bookmarkStart w:id="1" w:name="_GoBack"/>
      <w:bookmarkEnd w:id="1"/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6646BE" w:rsidRDefault="006646BE" w:rsidP="006646BE">
      <w:pPr>
        <w:pStyle w:val="msText"/>
      </w:pPr>
    </w:p>
    <w:p w:rsidR="001326E5" w:rsidRDefault="004845A5" w:rsidP="004845A5">
      <w:pPr>
        <w:pStyle w:val="msChNum"/>
      </w:pPr>
      <w:r>
        <w:t>Chapter {#}</w:t>
      </w:r>
    </w:p>
    <w:p w:rsidR="004845A5" w:rsidRPr="004845A5" w:rsidRDefault="004845A5" w:rsidP="004845A5">
      <w:pPr>
        <w:pStyle w:val="msChapter"/>
      </w:pPr>
      <w:r>
        <w:t>{Chapter Title}</w:t>
      </w:r>
    </w:p>
    <w:p w:rsidR="00940F1D" w:rsidRPr="00874C9D" w:rsidRDefault="00C77660" w:rsidP="00874C9D">
      <w:pPr>
        <w:pStyle w:val="msText"/>
      </w:pPr>
      <w:r>
        <w:tab/>
        <w:t>Begin text here.</w:t>
      </w:r>
    </w:p>
    <w:sectPr w:rsidR="00940F1D" w:rsidRPr="00874C9D" w:rsidSect="0044698B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440" w:right="1296" w:bottom="1224" w:left="1440" w:header="144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184" w:rsidRDefault="00905184">
      <w:r>
        <w:separator/>
      </w:r>
    </w:p>
  </w:endnote>
  <w:endnote w:type="continuationSeparator" w:id="0">
    <w:p w:rsidR="00905184" w:rsidRDefault="0090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184" w:rsidRDefault="00905184">
      <w:r>
        <w:separator/>
      </w:r>
    </w:p>
  </w:footnote>
  <w:footnote w:type="continuationSeparator" w:id="0">
    <w:p w:rsidR="00905184" w:rsidRDefault="00905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7B5" w:rsidRDefault="006B37B5">
    <w:pPr>
      <w:widowControl w:val="0"/>
      <w:tabs>
        <w:tab w:val="right" w:pos="9360"/>
      </w:tabs>
      <w:rPr>
        <w:rFonts w:ascii="Courier New" w:hAnsi="Courier New"/>
      </w:rPr>
    </w:pPr>
    <w:r>
      <w:tab/>
    </w:r>
    <w:proofErr w:type="spellStart"/>
    <w:r>
      <w:rPr>
        <w:rFonts w:ascii="Courier New" w:hAnsi="Courier New"/>
      </w:rPr>
      <w:t>Shunn</w:t>
    </w:r>
    <w:proofErr w:type="spellEnd"/>
    <w:r>
      <w:rPr>
        <w:rFonts w:ascii="Courier New" w:hAnsi="Courier New"/>
      </w:rPr>
      <w:t xml:space="preserve"> / </w:t>
    </w:r>
    <w:bookmarkStart w:id="2" w:name="2"/>
    <w:bookmarkEnd w:id="2"/>
    <w:r>
      <w:rPr>
        <w:rFonts w:ascii="Courier New" w:hAnsi="Courier New"/>
      </w:rPr>
      <w:t xml:space="preserve">Earthquake / </w:t>
    </w:r>
    <w:r>
      <w:rPr>
        <w:rFonts w:ascii="Courier New" w:hAnsi="Courier New"/>
      </w:rPr>
      <w:pgNum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7B5" w:rsidRDefault="00533856" w:rsidP="00264864">
    <w:pPr>
      <w:pStyle w:val="msHeader"/>
    </w:pPr>
    <w:r>
      <w:t>Rollins</w:t>
    </w:r>
    <w:r w:rsidR="006B37B5">
      <w:t xml:space="preserve"> / </w:t>
    </w:r>
    <w:proofErr w:type="spellStart"/>
    <w:r>
      <w:t>Inque</w:t>
    </w:r>
    <w:proofErr w:type="spellEnd"/>
    <w:r w:rsidR="006B37B5">
      <w:t xml:space="preserve"> / </w:t>
    </w:r>
    <w:r w:rsidR="006B37B5"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attachedTemplate r:id="rId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77"/>
    <w:rsid w:val="000942B9"/>
    <w:rsid w:val="000A23C7"/>
    <w:rsid w:val="00126A8D"/>
    <w:rsid w:val="001326E5"/>
    <w:rsid w:val="00140C7F"/>
    <w:rsid w:val="00194D5C"/>
    <w:rsid w:val="001C1E6C"/>
    <w:rsid w:val="002066B0"/>
    <w:rsid w:val="00212D4D"/>
    <w:rsid w:val="0026483D"/>
    <w:rsid w:val="00264864"/>
    <w:rsid w:val="00277D92"/>
    <w:rsid w:val="002C6E0A"/>
    <w:rsid w:val="003D2A01"/>
    <w:rsid w:val="003F202C"/>
    <w:rsid w:val="00412A7E"/>
    <w:rsid w:val="0044698B"/>
    <w:rsid w:val="004845A5"/>
    <w:rsid w:val="00501FB7"/>
    <w:rsid w:val="00533856"/>
    <w:rsid w:val="00634E9E"/>
    <w:rsid w:val="00657805"/>
    <w:rsid w:val="006646BE"/>
    <w:rsid w:val="006A2EA8"/>
    <w:rsid w:val="006B37B5"/>
    <w:rsid w:val="007414C7"/>
    <w:rsid w:val="007848D7"/>
    <w:rsid w:val="007B37E6"/>
    <w:rsid w:val="0081715F"/>
    <w:rsid w:val="00833213"/>
    <w:rsid w:val="0084343C"/>
    <w:rsid w:val="00874C9D"/>
    <w:rsid w:val="008C336C"/>
    <w:rsid w:val="00905184"/>
    <w:rsid w:val="009100E0"/>
    <w:rsid w:val="009132D1"/>
    <w:rsid w:val="009162A8"/>
    <w:rsid w:val="00940F1D"/>
    <w:rsid w:val="009D4D42"/>
    <w:rsid w:val="00A926F7"/>
    <w:rsid w:val="00B14233"/>
    <w:rsid w:val="00B2061B"/>
    <w:rsid w:val="00B71AB0"/>
    <w:rsid w:val="00BF584D"/>
    <w:rsid w:val="00C26CAD"/>
    <w:rsid w:val="00C30DD7"/>
    <w:rsid w:val="00C43B77"/>
    <w:rsid w:val="00C77660"/>
    <w:rsid w:val="00D236B8"/>
    <w:rsid w:val="00D90E40"/>
    <w:rsid w:val="00DA4BB6"/>
    <w:rsid w:val="00DD12AD"/>
    <w:rsid w:val="00DF2CD7"/>
    <w:rsid w:val="00F22AB6"/>
    <w:rsid w:val="00F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7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Text">
    <w:name w:val="msText"/>
    <w:qFormat/>
    <w:rsid w:val="000A23C7"/>
    <w:pPr>
      <w:widowControl w:val="0"/>
      <w:suppressLineNumber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line="480" w:lineRule="exact"/>
      <w:contextualSpacing/>
    </w:pPr>
    <w:rPr>
      <w:rFonts w:ascii="Courier New" w:hAnsi="Courier New"/>
      <w:sz w:val="24"/>
    </w:rPr>
  </w:style>
  <w:style w:type="paragraph" w:customStyle="1" w:styleId="msContact">
    <w:name w:val="msContact"/>
    <w:basedOn w:val="msText"/>
    <w:qFormat/>
    <w:rsid w:val="00B14233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pos="9360"/>
      </w:tabs>
      <w:spacing w:line="240" w:lineRule="exact"/>
    </w:pPr>
  </w:style>
  <w:style w:type="paragraph" w:customStyle="1" w:styleId="msTitle">
    <w:name w:val="msTitle"/>
    <w:basedOn w:val="msText"/>
    <w:next w:val="msByline"/>
    <w:qFormat/>
    <w:rsid w:val="00D236B8"/>
    <w:pPr>
      <w:jc w:val="center"/>
    </w:pPr>
  </w:style>
  <w:style w:type="paragraph" w:customStyle="1" w:styleId="msByline">
    <w:name w:val="msByline"/>
    <w:basedOn w:val="msTitle"/>
    <w:next w:val="msText"/>
    <w:qFormat/>
    <w:rsid w:val="00D236B8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480"/>
    </w:pPr>
  </w:style>
  <w:style w:type="paragraph" w:customStyle="1" w:styleId="msHeader">
    <w:name w:val="msHeader"/>
    <w:basedOn w:val="msText"/>
    <w:qFormat/>
    <w:rsid w:val="00264864"/>
    <w:pPr>
      <w:tabs>
        <w:tab w:val="right" w:pos="9360"/>
      </w:tabs>
      <w:spacing w:line="240" w:lineRule="exact"/>
      <w:jc w:val="right"/>
    </w:pPr>
  </w:style>
  <w:style w:type="paragraph" w:customStyle="1" w:styleId="msWordage">
    <w:name w:val="msWordage"/>
    <w:basedOn w:val="msTitle"/>
    <w:next w:val="msText"/>
    <w:qFormat/>
    <w:rsid w:val="006646BE"/>
  </w:style>
  <w:style w:type="paragraph" w:customStyle="1" w:styleId="msLnSpace">
    <w:name w:val="msLnSpace"/>
    <w:basedOn w:val="msTitle"/>
    <w:next w:val="msText"/>
    <w:qFormat/>
    <w:rsid w:val="00BF584D"/>
  </w:style>
  <w:style w:type="paragraph" w:customStyle="1" w:styleId="msChapter">
    <w:name w:val="msChapter"/>
    <w:basedOn w:val="msByline"/>
    <w:next w:val="msText"/>
    <w:qFormat/>
    <w:rsid w:val="00C77660"/>
  </w:style>
  <w:style w:type="paragraph" w:customStyle="1" w:styleId="msChNum">
    <w:name w:val="msChNum"/>
    <w:basedOn w:val="msTitle"/>
    <w:next w:val="msChapter"/>
    <w:qFormat/>
    <w:rsid w:val="004845A5"/>
  </w:style>
  <w:style w:type="paragraph" w:styleId="Header">
    <w:name w:val="header"/>
    <w:basedOn w:val="Normal"/>
    <w:link w:val="HeaderChar"/>
    <w:uiPriority w:val="99"/>
    <w:unhideWhenUsed/>
    <w:rsid w:val="00533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85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33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85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7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Text">
    <w:name w:val="msText"/>
    <w:qFormat/>
    <w:rsid w:val="000A23C7"/>
    <w:pPr>
      <w:widowControl w:val="0"/>
      <w:suppressLineNumber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line="480" w:lineRule="exact"/>
      <w:contextualSpacing/>
    </w:pPr>
    <w:rPr>
      <w:rFonts w:ascii="Courier New" w:hAnsi="Courier New"/>
      <w:sz w:val="24"/>
    </w:rPr>
  </w:style>
  <w:style w:type="paragraph" w:customStyle="1" w:styleId="msContact">
    <w:name w:val="msContact"/>
    <w:basedOn w:val="msText"/>
    <w:qFormat/>
    <w:rsid w:val="00B14233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pos="9360"/>
      </w:tabs>
      <w:spacing w:line="240" w:lineRule="exact"/>
    </w:pPr>
  </w:style>
  <w:style w:type="paragraph" w:customStyle="1" w:styleId="msTitle">
    <w:name w:val="msTitle"/>
    <w:basedOn w:val="msText"/>
    <w:next w:val="msByline"/>
    <w:qFormat/>
    <w:rsid w:val="00D236B8"/>
    <w:pPr>
      <w:jc w:val="center"/>
    </w:pPr>
  </w:style>
  <w:style w:type="paragraph" w:customStyle="1" w:styleId="msByline">
    <w:name w:val="msByline"/>
    <w:basedOn w:val="msTitle"/>
    <w:next w:val="msText"/>
    <w:qFormat/>
    <w:rsid w:val="00D236B8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480"/>
    </w:pPr>
  </w:style>
  <w:style w:type="paragraph" w:customStyle="1" w:styleId="msHeader">
    <w:name w:val="msHeader"/>
    <w:basedOn w:val="msText"/>
    <w:qFormat/>
    <w:rsid w:val="00264864"/>
    <w:pPr>
      <w:tabs>
        <w:tab w:val="right" w:pos="9360"/>
      </w:tabs>
      <w:spacing w:line="240" w:lineRule="exact"/>
      <w:jc w:val="right"/>
    </w:pPr>
  </w:style>
  <w:style w:type="paragraph" w:customStyle="1" w:styleId="msWordage">
    <w:name w:val="msWordage"/>
    <w:basedOn w:val="msTitle"/>
    <w:next w:val="msText"/>
    <w:qFormat/>
    <w:rsid w:val="006646BE"/>
  </w:style>
  <w:style w:type="paragraph" w:customStyle="1" w:styleId="msLnSpace">
    <w:name w:val="msLnSpace"/>
    <w:basedOn w:val="msTitle"/>
    <w:next w:val="msText"/>
    <w:qFormat/>
    <w:rsid w:val="00BF584D"/>
  </w:style>
  <w:style w:type="paragraph" w:customStyle="1" w:styleId="msChapter">
    <w:name w:val="msChapter"/>
    <w:basedOn w:val="msByline"/>
    <w:next w:val="msText"/>
    <w:qFormat/>
    <w:rsid w:val="00C77660"/>
  </w:style>
  <w:style w:type="paragraph" w:customStyle="1" w:styleId="msChNum">
    <w:name w:val="msChNum"/>
    <w:basedOn w:val="msTitle"/>
    <w:next w:val="msChapter"/>
    <w:qFormat/>
    <w:rsid w:val="004845A5"/>
  </w:style>
  <w:style w:type="paragraph" w:styleId="Header">
    <w:name w:val="header"/>
    <w:basedOn w:val="Normal"/>
    <w:link w:val="HeaderChar"/>
    <w:uiPriority w:val="99"/>
    <w:unhideWhenUsed/>
    <w:rsid w:val="00533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85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33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85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03SRG\Desktop\Novel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EBF3A-F5B7-4F88-8D16-CD5CBA57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Novel Manuscript.dotx</Template>
  <TotalTime>2</TotalTime>
  <Pages>2</Pages>
  <Words>43</Words>
  <Characters>247</Characters>
  <Application>Microsoft Office Word</Application>
  <DocSecurity>0</DocSecurity>
  <Lines>82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 Manuscript Format</vt:lpstr>
    </vt:vector>
  </TitlesOfParts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 Manuscript Format</dc:title>
  <dc:creator>Brian Rollins</dc:creator>
  <cp:lastModifiedBy>Brian Rollins</cp:lastModifiedBy>
  <cp:revision>2</cp:revision>
  <cp:lastPrinted>2013-11-05T04:26:00Z</cp:lastPrinted>
  <dcterms:created xsi:type="dcterms:W3CDTF">2017-10-02T20:31:00Z</dcterms:created>
  <dcterms:modified xsi:type="dcterms:W3CDTF">2017-10-02T20:33:00Z</dcterms:modified>
</cp:coreProperties>
</file>